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02B2D12D" w14:textId="77777777" w:rsidTr="004A371F">
        <w:tc>
          <w:tcPr>
            <w:tcW w:w="3600" w:type="dxa"/>
          </w:tcPr>
          <w:p w14:paraId="6A5DA77F" w14:textId="0827DD7B" w:rsidR="001B2ABD" w:rsidRPr="008F2702" w:rsidRDefault="0038662C" w:rsidP="00036450">
            <w:pPr>
              <w:pStyle w:val="Titre3"/>
            </w:pPr>
            <w:r>
              <w:rPr>
                <w:noProof/>
              </w:rPr>
              <w:drawing>
                <wp:inline distT="0" distB="0" distL="0" distR="0" wp14:anchorId="1ACA8BCE" wp14:editId="30E53169">
                  <wp:extent cx="1578713" cy="2107137"/>
                  <wp:effectExtent l="190500" t="0" r="193040" b="198120"/>
                  <wp:docPr id="1311155962" name="Image 2" descr="Une image contenant Visage humain, personne, habits, photo de vis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155962" name="Image 2" descr="Une image contenant Visage humain, personne, habits, photo de visag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89" cy="2131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1954003311"/>
              <w:placeholder>
                <w:docPart w:val="7F749F5F9FAC4A4E8F4CFE24D7A45620"/>
              </w:placeholder>
              <w:temporary/>
              <w:showingPlcHdr/>
              <w15:appearance w15:val="hidden"/>
            </w:sdtPr>
            <w:sdtContent>
              <w:p w14:paraId="3358D16A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p w14:paraId="5F67F8A7" w14:textId="269F4236" w:rsidR="001F16F9" w:rsidRDefault="001F16F9" w:rsidP="004D3011">
            <w:r>
              <w:t xml:space="preserve">1 Allée du </w:t>
            </w:r>
            <w:proofErr w:type="spellStart"/>
            <w:r>
              <w:t>Tap’Autour</w:t>
            </w:r>
            <w:proofErr w:type="spellEnd"/>
          </w:p>
          <w:p w14:paraId="46BBDB92" w14:textId="4A48E634" w:rsidR="001F16F9" w:rsidRDefault="001F16F9" w:rsidP="004D3011">
            <w:r>
              <w:t>59890 DEULEMONT</w:t>
            </w:r>
          </w:p>
          <w:p w14:paraId="73FF85BE" w14:textId="77777777" w:rsidR="001F16F9" w:rsidRDefault="001F16F9" w:rsidP="004D3011"/>
          <w:p w14:paraId="08D22026" w14:textId="423D7329" w:rsidR="004D3011" w:rsidRPr="008F2702" w:rsidRDefault="003962F7" w:rsidP="004D3011">
            <w:r>
              <w:t>+</w:t>
            </w:r>
            <w:r w:rsidR="00B312BE">
              <w:t>33 (0)</w:t>
            </w:r>
            <w:r>
              <w:t>7 82 80 35 36</w:t>
            </w:r>
          </w:p>
          <w:p w14:paraId="16498DAC" w14:textId="221E2DEA" w:rsidR="001570FB" w:rsidRDefault="001570FB" w:rsidP="00B81DB1"/>
          <w:p w14:paraId="65BD43C6" w14:textId="0F7E8D48" w:rsidR="00B81DB1" w:rsidRDefault="00B81DB1" w:rsidP="00B81DB1">
            <w:pPr>
              <w:rPr>
                <w:color w:val="B85A22" w:themeColor="accent2" w:themeShade="BF"/>
                <w:u w:val="single"/>
              </w:rPr>
            </w:pPr>
            <w:hyperlink r:id="rId10" w:history="1">
              <w:r w:rsidRPr="00CE37FE">
                <w:rPr>
                  <w:rStyle w:val="Lienhypertexte"/>
                </w:rPr>
                <w:t>romain.dly05@gmail.com</w:t>
              </w:r>
            </w:hyperlink>
          </w:p>
          <w:p w14:paraId="0752AE05" w14:textId="7B5E3F0B" w:rsidR="001F16F9" w:rsidRDefault="001F16F9" w:rsidP="004D3011">
            <w:pPr>
              <w:rPr>
                <w:color w:val="B85A22" w:themeColor="accent2" w:themeShade="BF"/>
                <w:u w:val="single"/>
              </w:rPr>
            </w:pPr>
          </w:p>
          <w:p w14:paraId="69A58D78" w14:textId="2ABD5807" w:rsidR="001F16F9" w:rsidRPr="00E06E4D" w:rsidRDefault="001F16F9" w:rsidP="004D3011">
            <w:pPr>
              <w:rPr>
                <w:rStyle w:val="Lienhypertexte"/>
              </w:rPr>
            </w:pPr>
            <w:r>
              <w:t>Né le 22/05/20</w:t>
            </w:r>
            <w:r w:rsidR="000B4584">
              <w:t>0</w:t>
            </w:r>
            <w:r>
              <w:t xml:space="preserve">3 – </w:t>
            </w:r>
            <w:r w:rsidR="00B81DB1">
              <w:t xml:space="preserve">21 </w:t>
            </w:r>
            <w:r>
              <w:t xml:space="preserve">ans </w:t>
            </w:r>
          </w:p>
          <w:p w14:paraId="6A22A7E1" w14:textId="77777777" w:rsidR="001570FB" w:rsidRDefault="001570FB" w:rsidP="004142CD"/>
          <w:p w14:paraId="2D36D818" w14:textId="77777777" w:rsidR="00B81DB1" w:rsidRDefault="00B81DB1" w:rsidP="00B81DB1">
            <w:pPr>
              <w:rPr>
                <w:b/>
                <w:bCs/>
                <w:color w:val="548AB7" w:themeColor="accent1" w:themeShade="BF"/>
                <w:sz w:val="22"/>
              </w:rPr>
            </w:pPr>
            <w:r w:rsidRPr="008677B6">
              <w:rPr>
                <w:b/>
                <w:bCs/>
                <w:color w:val="548AB7" w:themeColor="accent1" w:themeShade="BF"/>
                <w:sz w:val="22"/>
              </w:rPr>
              <w:t>LOGICIELS</w:t>
            </w:r>
          </w:p>
          <w:p w14:paraId="70819F7F" w14:textId="77777777" w:rsidR="000E5287" w:rsidRDefault="000E5287" w:rsidP="004142CD"/>
          <w:p w14:paraId="55E350C5" w14:textId="529DE82C" w:rsidR="00F71378" w:rsidRDefault="00F71378" w:rsidP="00F71378">
            <w:pPr>
              <w:pStyle w:val="Paragraphedeliste"/>
              <w:numPr>
                <w:ilvl w:val="0"/>
                <w:numId w:val="14"/>
              </w:numPr>
              <w:tabs>
                <w:tab w:val="left" w:pos="1723"/>
              </w:tabs>
            </w:pPr>
            <w:r>
              <w:t xml:space="preserve">Visual Studio           -   </w:t>
            </w:r>
            <w:proofErr w:type="spellStart"/>
            <w:r>
              <w:t>Intellij</w:t>
            </w:r>
            <w:proofErr w:type="spellEnd"/>
          </w:p>
          <w:p w14:paraId="4AF6AA41" w14:textId="3FE51686" w:rsidR="00F71378" w:rsidRDefault="00F71378" w:rsidP="00F71378">
            <w:pPr>
              <w:pStyle w:val="Paragraphedeliste"/>
              <w:numPr>
                <w:ilvl w:val="0"/>
                <w:numId w:val="14"/>
              </w:numPr>
            </w:pPr>
            <w:proofErr w:type="spellStart"/>
            <w:r>
              <w:t>Canva</w:t>
            </w:r>
            <w:proofErr w:type="spellEnd"/>
            <w:r>
              <w:t xml:space="preserve">                     - VMWare</w:t>
            </w:r>
          </w:p>
          <w:p w14:paraId="5999C43C" w14:textId="037F2618" w:rsidR="00F71378" w:rsidRDefault="00F71378" w:rsidP="00F71378">
            <w:pPr>
              <w:pStyle w:val="Paragraphedeliste"/>
              <w:numPr>
                <w:ilvl w:val="0"/>
                <w:numId w:val="14"/>
              </w:numPr>
              <w:tabs>
                <w:tab w:val="left" w:pos="1723"/>
              </w:tabs>
            </w:pPr>
            <w:r>
              <w:t xml:space="preserve">GLPI            </w:t>
            </w:r>
            <w:r w:rsidR="00B81DB1">
              <w:t xml:space="preserve">             -</w:t>
            </w:r>
            <w:r w:rsidR="00DB432A">
              <w:t xml:space="preserve"> O</w:t>
            </w:r>
            <w:r w:rsidR="00B81DB1">
              <w:t>ffice</w:t>
            </w:r>
            <w:r w:rsidR="00DB432A">
              <w:t xml:space="preserve"> 365</w:t>
            </w:r>
          </w:p>
          <w:p w14:paraId="12018A4D" w14:textId="77777777" w:rsidR="000E5287" w:rsidRDefault="000E5287" w:rsidP="004142CD"/>
          <w:p w14:paraId="4B8F883A" w14:textId="0EE0C37E" w:rsidR="000E5287" w:rsidRPr="00B81DB1" w:rsidRDefault="00B81DB1" w:rsidP="004142CD">
            <w:pPr>
              <w:rPr>
                <w:b/>
                <w:bCs/>
                <w:color w:val="548AB7" w:themeColor="accent1" w:themeShade="BF"/>
                <w:sz w:val="22"/>
              </w:rPr>
            </w:pPr>
            <w:r w:rsidRPr="00B81DB1">
              <w:rPr>
                <w:b/>
                <w:bCs/>
                <w:color w:val="548AB7" w:themeColor="accent1" w:themeShade="BF"/>
                <w:sz w:val="22"/>
              </w:rPr>
              <w:t>LANGAGES INFORMATIQUES</w:t>
            </w:r>
          </w:p>
          <w:p w14:paraId="6AEE5FE7" w14:textId="77777777" w:rsidR="000E5287" w:rsidRDefault="000E5287" w:rsidP="004142CD"/>
          <w:p w14:paraId="1A9440D0" w14:textId="1AA12BE6" w:rsidR="00F71378" w:rsidRDefault="00F71378" w:rsidP="00F71378">
            <w:pPr>
              <w:pStyle w:val="Paragraphedeliste"/>
              <w:numPr>
                <w:ilvl w:val="0"/>
                <w:numId w:val="14"/>
              </w:numPr>
            </w:pPr>
            <w:r>
              <w:t>JAVA</w:t>
            </w:r>
            <w:r w:rsidR="00B81DB1">
              <w:t xml:space="preserve">                    </w:t>
            </w:r>
            <w:r>
              <w:t xml:space="preserve">  - PHP</w:t>
            </w:r>
          </w:p>
          <w:p w14:paraId="03513F96" w14:textId="654EC9D0" w:rsidR="002A6599" w:rsidRDefault="00F71378" w:rsidP="00F71378">
            <w:pPr>
              <w:pStyle w:val="Paragraphedeliste"/>
              <w:numPr>
                <w:ilvl w:val="0"/>
                <w:numId w:val="14"/>
              </w:numPr>
            </w:pPr>
            <w:r>
              <w:t>SQL / PLSQL           - JS</w:t>
            </w:r>
            <w:r w:rsidR="002A6599">
              <w:t xml:space="preserve">               </w:t>
            </w:r>
            <w:r>
              <w:t xml:space="preserve">    </w:t>
            </w:r>
            <w:r w:rsidR="002A6599">
              <w:t xml:space="preserve"> </w:t>
            </w:r>
          </w:p>
          <w:p w14:paraId="43E66080" w14:textId="0134E556" w:rsidR="00F71378" w:rsidRDefault="00F71378" w:rsidP="00B81DB1">
            <w:pPr>
              <w:pStyle w:val="Paragraphedeliste"/>
              <w:numPr>
                <w:ilvl w:val="0"/>
                <w:numId w:val="14"/>
              </w:numPr>
            </w:pPr>
            <w:r>
              <w:t>HTML / CSS            - Python</w:t>
            </w:r>
          </w:p>
          <w:p w14:paraId="08884E6C" w14:textId="77777777" w:rsidR="000E5287" w:rsidRDefault="000E5287" w:rsidP="004142CD"/>
          <w:p w14:paraId="042E08C8" w14:textId="7096BD66" w:rsidR="004274DD" w:rsidRPr="00B81DB1" w:rsidRDefault="005A6264" w:rsidP="004274DD">
            <w:pPr>
              <w:rPr>
                <w:b/>
                <w:bCs/>
                <w:color w:val="548AB7" w:themeColor="accent1" w:themeShade="BF"/>
                <w:sz w:val="22"/>
              </w:rPr>
            </w:pPr>
            <w:r>
              <w:rPr>
                <w:b/>
                <w:bCs/>
                <w:color w:val="548AB7" w:themeColor="accent1" w:themeShade="BF"/>
                <w:sz w:val="22"/>
              </w:rPr>
              <w:t xml:space="preserve">DIPLOMES </w:t>
            </w:r>
          </w:p>
          <w:p w14:paraId="45BF1CCC" w14:textId="77777777" w:rsidR="000E5287" w:rsidRDefault="000E5287" w:rsidP="004142CD"/>
          <w:p w14:paraId="50A684CA" w14:textId="77777777" w:rsidR="001570FB" w:rsidRDefault="001570FB" w:rsidP="001570FB">
            <w:r w:rsidRPr="00323FCF">
              <w:rPr>
                <w:b/>
                <w:bCs/>
              </w:rPr>
              <w:t>BAC Général</w:t>
            </w:r>
            <w:r>
              <w:t xml:space="preserve"> – Lycée Saint Jude - Armentières 2022</w:t>
            </w:r>
          </w:p>
          <w:p w14:paraId="1F41201D" w14:textId="77777777" w:rsidR="001570FB" w:rsidRDefault="001570FB" w:rsidP="001570FB">
            <w:r>
              <w:t>Spécialités : Mathématiques / Numérique et sciences informatiques</w:t>
            </w:r>
          </w:p>
          <w:p w14:paraId="2079AD23" w14:textId="09E80211" w:rsidR="001570FB" w:rsidRPr="008F2702" w:rsidRDefault="001570FB" w:rsidP="001570FB">
            <w:r>
              <w:t>Mention</w:t>
            </w:r>
            <w:r w:rsidR="00DB432A">
              <w:t xml:space="preserve"> Assez</w:t>
            </w:r>
            <w:r>
              <w:t xml:space="preserve"> Bien</w:t>
            </w:r>
          </w:p>
          <w:p w14:paraId="76F3DED2" w14:textId="77777777" w:rsidR="001570FB" w:rsidRDefault="001570FB" w:rsidP="001570FB">
            <w:pPr>
              <w:rPr>
                <w:b/>
                <w:bCs/>
              </w:rPr>
            </w:pPr>
          </w:p>
          <w:p w14:paraId="04B80698" w14:textId="77777777" w:rsidR="001570FB" w:rsidRDefault="001570FB" w:rsidP="001570FB">
            <w:r w:rsidRPr="00323FCF">
              <w:rPr>
                <w:b/>
                <w:bCs/>
              </w:rPr>
              <w:t>Brevet des collèges</w:t>
            </w:r>
            <w:r>
              <w:t xml:space="preserve"> – 2018</w:t>
            </w:r>
          </w:p>
          <w:p w14:paraId="22E1A2B4" w14:textId="6570A5EA" w:rsidR="001570FB" w:rsidRDefault="001570FB" w:rsidP="001570FB">
            <w:r>
              <w:t>Mention A</w:t>
            </w:r>
            <w:r w:rsidR="00DB432A">
              <w:t>ssez</w:t>
            </w:r>
            <w:r>
              <w:t xml:space="preserve"> Bien</w:t>
            </w:r>
          </w:p>
          <w:p w14:paraId="7B117C9C" w14:textId="77777777" w:rsidR="001570FB" w:rsidRDefault="001570FB" w:rsidP="004142CD"/>
          <w:sdt>
            <w:sdtPr>
              <w:id w:val="-1444214663"/>
              <w:placeholder>
                <w:docPart w:val="7F5A9DDAEED7446E907DACDD63A73048"/>
              </w:placeholder>
              <w:temporary/>
              <w:showingPlcHdr/>
              <w15:appearance w15:val="hidden"/>
            </w:sdtPr>
            <w:sdtContent>
              <w:p w14:paraId="4F3B458B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2FE7CF12" w14:textId="3106DF4F" w:rsidR="004D3011" w:rsidRDefault="003962F7" w:rsidP="004D3011">
            <w:r>
              <w:t xml:space="preserve">Football (pratique depuis </w:t>
            </w:r>
            <w:r w:rsidR="00B81DB1">
              <w:t>2008</w:t>
            </w:r>
            <w:r>
              <w:t>)</w:t>
            </w:r>
          </w:p>
          <w:p w14:paraId="23F376A0" w14:textId="27BE6D54" w:rsidR="00B81DB1" w:rsidRDefault="00B81DB1" w:rsidP="004D3011">
            <w:r w:rsidRPr="00704BC0">
              <w:t>F</w:t>
            </w:r>
            <w:r w:rsidR="002A6599">
              <w:t>utsal</w:t>
            </w:r>
            <w:r w:rsidRPr="00704BC0">
              <w:t xml:space="preserve"> en club</w:t>
            </w:r>
          </w:p>
          <w:p w14:paraId="4453C5D0" w14:textId="006120B1" w:rsidR="00DB432A" w:rsidRPr="00704BC0" w:rsidRDefault="00DB432A" w:rsidP="004D3011">
            <w:r>
              <w:t>Educateur Football depuis 2023</w:t>
            </w:r>
          </w:p>
          <w:p w14:paraId="6AFFBCC1" w14:textId="441BB1B8" w:rsidR="004D3011" w:rsidRDefault="003962F7" w:rsidP="004D3011">
            <w:r>
              <w:t>Musique</w:t>
            </w:r>
          </w:p>
          <w:p w14:paraId="7A3D33F4" w14:textId="03A903CF" w:rsidR="00B81DB1" w:rsidRDefault="00B81DB1" w:rsidP="004D3011">
            <w:r>
              <w:t>Voyage</w:t>
            </w:r>
          </w:p>
          <w:p w14:paraId="757DB09D" w14:textId="71ED6FE4" w:rsidR="001F16F9" w:rsidRDefault="001F16F9" w:rsidP="004D3011"/>
          <w:p w14:paraId="43AAF2F0" w14:textId="737912CC" w:rsidR="004D3011" w:rsidRPr="008F2702" w:rsidRDefault="001F16F9" w:rsidP="00B81DB1">
            <w:r>
              <w:t xml:space="preserve">Permis B </w:t>
            </w:r>
          </w:p>
        </w:tc>
        <w:tc>
          <w:tcPr>
            <w:tcW w:w="720" w:type="dxa"/>
          </w:tcPr>
          <w:p w14:paraId="1036A959" w14:textId="1DBE84D4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B97FABA" w14:textId="46C6B92E" w:rsidR="000F16C4" w:rsidRDefault="000F16C4" w:rsidP="008C60E5">
            <w:pPr>
              <w:pStyle w:val="Titre2"/>
            </w:pPr>
          </w:p>
          <w:p w14:paraId="46E44786" w14:textId="14323208" w:rsidR="0038662C" w:rsidRDefault="0038662C" w:rsidP="008C60E5">
            <w:pPr>
              <w:pStyle w:val="Titre2"/>
            </w:pPr>
          </w:p>
          <w:p w14:paraId="01D5EEBA" w14:textId="77777777" w:rsidR="0038662C" w:rsidRDefault="0038662C" w:rsidP="008C60E5">
            <w:pPr>
              <w:pStyle w:val="Titre2"/>
            </w:pPr>
          </w:p>
          <w:p w14:paraId="0D8F22FA" w14:textId="58586B94" w:rsidR="008C60E5" w:rsidRDefault="001570FB" w:rsidP="008C60E5">
            <w:pPr>
              <w:pStyle w:val="Titre2"/>
              <w:rPr>
                <w:rFonts w:asciiTheme="minorHAnsi" w:eastAsiaTheme="minorEastAsia" w:hAnsiTheme="minorHAnsi" w:cstheme="minorBidi"/>
                <w:szCs w:val="22"/>
              </w:rPr>
            </w:pPr>
            <w:r>
              <w:t>formations</w:t>
            </w:r>
          </w:p>
          <w:p w14:paraId="6AAE8D3A" w14:textId="77777777" w:rsidR="001570FB" w:rsidRPr="0009171D" w:rsidRDefault="001570FB" w:rsidP="001570FB">
            <w:pPr>
              <w:pStyle w:val="Titre4"/>
              <w:rPr>
                <w:sz w:val="24"/>
                <w:szCs w:val="24"/>
              </w:rPr>
            </w:pPr>
            <w:r>
              <w:t>Lycée Gaston Berger – Lille</w:t>
            </w:r>
          </w:p>
          <w:p w14:paraId="456CCD80" w14:textId="30940858" w:rsidR="001570FB" w:rsidRPr="00D755CC" w:rsidRDefault="001570FB" w:rsidP="001570FB">
            <w:r>
              <w:t>2023 – 2025 - BTS SIO</w:t>
            </w:r>
            <w:r w:rsidR="00D636B2">
              <w:t xml:space="preserve"> (informatique </w:t>
            </w:r>
            <w:r w:rsidR="00DB432A">
              <w:t>option SLAM)</w:t>
            </w:r>
          </w:p>
          <w:p w14:paraId="7A1482C2" w14:textId="156DC0C1" w:rsidR="001570FB" w:rsidRPr="00D755CC" w:rsidRDefault="001570FB" w:rsidP="001570FB"/>
          <w:p w14:paraId="7FE955D1" w14:textId="77777777" w:rsidR="001570FB" w:rsidRDefault="001570FB" w:rsidP="001570FB">
            <w:pPr>
              <w:pStyle w:val="Titre4"/>
            </w:pPr>
            <w:r>
              <w:t>Ecole d’Ingénieur ISEN – Lille</w:t>
            </w:r>
          </w:p>
          <w:p w14:paraId="358E312E" w14:textId="77777777" w:rsidR="001570FB" w:rsidRPr="004A4E54" w:rsidRDefault="001570FB" w:rsidP="001570FB">
            <w:r>
              <w:t>2022 – 2023 - 1</w:t>
            </w:r>
            <w:r w:rsidRPr="004A4E54">
              <w:rPr>
                <w:vertAlign w:val="superscript"/>
              </w:rPr>
              <w:t>ère</w:t>
            </w:r>
            <w:r>
              <w:t xml:space="preserve"> année Prépa Numérique Informatique</w:t>
            </w:r>
          </w:p>
          <w:p w14:paraId="2B018E19" w14:textId="77777777" w:rsidR="001570FB" w:rsidRDefault="001570FB" w:rsidP="001570FB">
            <w:pPr>
              <w:pStyle w:val="Titre4"/>
            </w:pPr>
          </w:p>
          <w:p w14:paraId="75B52D7F" w14:textId="3265D8A4" w:rsidR="001570FB" w:rsidRPr="008F2702" w:rsidRDefault="001570FB" w:rsidP="001570FB">
            <w:pPr>
              <w:pStyle w:val="Titre4"/>
            </w:pPr>
            <w:r>
              <w:t>Lycée Saint Jude - Armentières</w:t>
            </w:r>
          </w:p>
          <w:p w14:paraId="429F47DD" w14:textId="310DAAB8" w:rsidR="001570FB" w:rsidRDefault="001570FB" w:rsidP="001570FB">
            <w:pPr>
              <w:pStyle w:val="Date"/>
            </w:pPr>
            <w:r>
              <w:t xml:space="preserve">2018-2022 – BAC </w:t>
            </w:r>
            <w:r w:rsidR="005A6264">
              <w:t>Général Spécialités Mathématiques &amp; Numérique et sciences informatiques</w:t>
            </w:r>
            <w:r w:rsidR="002A6599">
              <w:t xml:space="preserve"> </w:t>
            </w:r>
            <w:r w:rsidR="00DB432A">
              <w:t>Mention Assez Bien</w:t>
            </w:r>
          </w:p>
          <w:sdt>
            <w:sdtPr>
              <w:id w:val="1001553383"/>
              <w:placeholder>
                <w:docPart w:val="D8F4706195C14D349A764F02CDB29A50"/>
              </w:placeholder>
              <w:temporary/>
              <w:showingPlcHdr/>
              <w15:appearance w15:val="hidden"/>
            </w:sdtPr>
            <w:sdtContent>
              <w:p w14:paraId="6228BD70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75E6378E" w14:textId="13C050EA" w:rsidR="00DB432A" w:rsidRDefault="00DB432A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 xml:space="preserve">ALDI – La Chapelle d’Armentières </w:t>
            </w:r>
          </w:p>
          <w:p w14:paraId="402A6483" w14:textId="77D366D7" w:rsidR="00DB432A" w:rsidRPr="00DB432A" w:rsidRDefault="00DB432A" w:rsidP="00DB432A">
            <w:pPr>
              <w:rPr>
                <w:b/>
                <w:bCs/>
                <w:lang w:bidi="fr-FR"/>
              </w:rPr>
            </w:pPr>
            <w:r w:rsidRPr="00DB432A">
              <w:rPr>
                <w:b/>
                <w:bCs/>
                <w:lang w:bidi="fr-FR"/>
              </w:rPr>
              <w:t>Contrat CDD 2 semaines</w:t>
            </w:r>
          </w:p>
          <w:p w14:paraId="6E6D6111" w14:textId="338CB24D" w:rsidR="00DB432A" w:rsidRPr="00DB432A" w:rsidRDefault="00DB432A" w:rsidP="00DB432A">
            <w:pPr>
              <w:rPr>
                <w:b/>
                <w:bCs/>
                <w:lang w:bidi="fr-FR"/>
              </w:rPr>
            </w:pPr>
            <w:r w:rsidRPr="00DB432A">
              <w:rPr>
                <w:b/>
                <w:bCs/>
                <w:lang w:bidi="fr-FR"/>
              </w:rPr>
              <w:t>Décembre 2024</w:t>
            </w:r>
          </w:p>
          <w:p w14:paraId="1AF01A50" w14:textId="40CFEC35" w:rsidR="00DB432A" w:rsidRDefault="00DB432A" w:rsidP="00DB432A">
            <w:pPr>
              <w:rPr>
                <w:lang w:bidi="fr-FR"/>
              </w:rPr>
            </w:pPr>
            <w:r>
              <w:rPr>
                <w:lang w:bidi="fr-FR"/>
              </w:rPr>
              <w:t xml:space="preserve">Préparateur de commandes </w:t>
            </w:r>
          </w:p>
          <w:p w14:paraId="6E6868DC" w14:textId="77777777" w:rsidR="00DB432A" w:rsidRDefault="00DB432A" w:rsidP="004274DD">
            <w:pPr>
              <w:pStyle w:val="Titre4"/>
              <w:rPr>
                <w:lang w:bidi="fr-FR"/>
              </w:rPr>
            </w:pPr>
          </w:p>
          <w:p w14:paraId="5328AB5B" w14:textId="082E2C5C" w:rsidR="0038662C" w:rsidRDefault="0038662C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>LE FOURGON – Seclin</w:t>
            </w:r>
          </w:p>
          <w:p w14:paraId="05F1247D" w14:textId="77777777" w:rsidR="00DB432A" w:rsidRDefault="0038662C" w:rsidP="0038662C">
            <w:pPr>
              <w:rPr>
                <w:b/>
                <w:bCs/>
                <w:lang w:bidi="fr-FR"/>
              </w:rPr>
            </w:pPr>
            <w:r w:rsidRPr="0038662C">
              <w:rPr>
                <w:b/>
                <w:bCs/>
                <w:lang w:bidi="fr-FR"/>
              </w:rPr>
              <w:t xml:space="preserve">Contrat </w:t>
            </w:r>
            <w:r w:rsidR="00D636B2">
              <w:rPr>
                <w:b/>
                <w:bCs/>
                <w:lang w:bidi="fr-FR"/>
              </w:rPr>
              <w:t>Etudiant</w:t>
            </w:r>
            <w:r w:rsidRPr="0038662C">
              <w:rPr>
                <w:b/>
                <w:bCs/>
                <w:lang w:bidi="fr-FR"/>
              </w:rPr>
              <w:t xml:space="preserve"> 3 mois</w:t>
            </w:r>
          </w:p>
          <w:p w14:paraId="0DA970A3" w14:textId="4214452C" w:rsidR="0038662C" w:rsidRDefault="00DB432A" w:rsidP="0038662C">
            <w:pPr>
              <w:rPr>
                <w:b/>
                <w:bCs/>
                <w:lang w:bidi="fr-FR"/>
              </w:rPr>
            </w:pPr>
            <w:r w:rsidRPr="0038662C">
              <w:rPr>
                <w:b/>
                <w:bCs/>
                <w:lang w:bidi="fr-FR"/>
              </w:rPr>
              <w:t>Août</w:t>
            </w:r>
            <w:r w:rsidR="0038662C" w:rsidRPr="0038662C">
              <w:rPr>
                <w:b/>
                <w:bCs/>
                <w:lang w:bidi="fr-FR"/>
              </w:rPr>
              <w:t xml:space="preserve"> - </w:t>
            </w:r>
            <w:r w:rsidR="004A371F">
              <w:rPr>
                <w:b/>
                <w:bCs/>
                <w:lang w:bidi="fr-FR"/>
              </w:rPr>
              <w:t>o</w:t>
            </w:r>
            <w:r w:rsidR="0038662C" w:rsidRPr="0038662C">
              <w:rPr>
                <w:b/>
                <w:bCs/>
                <w:lang w:bidi="fr-FR"/>
              </w:rPr>
              <w:t>ctobre 2024</w:t>
            </w:r>
          </w:p>
          <w:p w14:paraId="42C7C612" w14:textId="594360C1" w:rsidR="0038662C" w:rsidRDefault="0038662C" w:rsidP="0038662C">
            <w:pPr>
              <w:rPr>
                <w:lang w:bidi="fr-FR"/>
              </w:rPr>
            </w:pPr>
            <w:r w:rsidRPr="0038662C">
              <w:rPr>
                <w:lang w:bidi="fr-FR"/>
              </w:rPr>
              <w:t xml:space="preserve">Chauffeur / Livreur </w:t>
            </w:r>
          </w:p>
          <w:p w14:paraId="026E1484" w14:textId="77777777" w:rsidR="002A6599" w:rsidRDefault="002A6599" w:rsidP="0038662C">
            <w:pPr>
              <w:rPr>
                <w:lang w:bidi="fr-FR"/>
              </w:rPr>
            </w:pPr>
          </w:p>
          <w:p w14:paraId="61ED6A2B" w14:textId="3549F145" w:rsidR="002A6599" w:rsidRDefault="002A6599" w:rsidP="0038662C">
            <w:pPr>
              <w:rPr>
                <w:b/>
                <w:bCs/>
              </w:rPr>
            </w:pPr>
            <w:r w:rsidRPr="002A6599">
              <w:rPr>
                <w:b/>
                <w:bCs/>
              </w:rPr>
              <w:t>WEPA France</w:t>
            </w:r>
            <w:r>
              <w:rPr>
                <w:b/>
                <w:bCs/>
              </w:rPr>
              <w:t xml:space="preserve"> -</w:t>
            </w:r>
            <w:r w:rsidRPr="002A6599">
              <w:rPr>
                <w:b/>
                <w:bCs/>
              </w:rPr>
              <w:t xml:space="preserve"> Stage de première année de </w:t>
            </w:r>
            <w:r>
              <w:rPr>
                <w:b/>
                <w:bCs/>
              </w:rPr>
              <w:t>BTS</w:t>
            </w:r>
          </w:p>
          <w:p w14:paraId="7D026CDA" w14:textId="5E5BA8B9" w:rsidR="002A6599" w:rsidRDefault="002A6599" w:rsidP="0038662C">
            <w:pPr>
              <w:rPr>
                <w:b/>
                <w:bCs/>
              </w:rPr>
            </w:pPr>
            <w:r>
              <w:rPr>
                <w:b/>
                <w:bCs/>
              </w:rPr>
              <w:t>2024 - 8 semaines</w:t>
            </w:r>
          </w:p>
          <w:p w14:paraId="20DC9D46" w14:textId="4154E3A0" w:rsidR="002A6599" w:rsidRPr="002A6599" w:rsidRDefault="002A6599" w:rsidP="0038662C">
            <w:pPr>
              <w:rPr>
                <w:lang w:bidi="fr-FR"/>
              </w:rPr>
            </w:pPr>
            <w:r w:rsidRPr="002A6599">
              <w:t xml:space="preserve">Secteur IT </w:t>
            </w:r>
          </w:p>
          <w:p w14:paraId="4BEA2F9E" w14:textId="77777777" w:rsidR="0038662C" w:rsidRDefault="0038662C" w:rsidP="004274DD">
            <w:pPr>
              <w:pStyle w:val="Titre4"/>
              <w:rPr>
                <w:lang w:bidi="fr-FR"/>
              </w:rPr>
            </w:pPr>
          </w:p>
          <w:p w14:paraId="531EFB09" w14:textId="5A42B36C" w:rsidR="004274DD" w:rsidRDefault="004274DD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 xml:space="preserve">Service civique sportif </w:t>
            </w:r>
          </w:p>
          <w:p w14:paraId="669168B3" w14:textId="4F343AE2" w:rsidR="004274DD" w:rsidRPr="00DB432A" w:rsidRDefault="004274DD" w:rsidP="004274DD">
            <w:pPr>
              <w:rPr>
                <w:b/>
                <w:bCs/>
                <w:lang w:bidi="fr-FR"/>
              </w:rPr>
            </w:pPr>
            <w:r w:rsidRPr="00DB432A">
              <w:rPr>
                <w:b/>
                <w:bCs/>
                <w:lang w:bidi="fr-FR"/>
              </w:rPr>
              <w:t>Année scolaire 2023 – 2024</w:t>
            </w:r>
          </w:p>
          <w:p w14:paraId="736A9276" w14:textId="77777777" w:rsidR="004274DD" w:rsidRPr="00A95521" w:rsidRDefault="004274DD" w:rsidP="004274DD">
            <w:pPr>
              <w:rPr>
                <w:lang w:bidi="fr-FR"/>
              </w:rPr>
            </w:pPr>
            <w:r>
              <w:rPr>
                <w:lang w:bidi="fr-FR"/>
              </w:rPr>
              <w:t>Educateur football U14</w:t>
            </w:r>
          </w:p>
          <w:p w14:paraId="5A81A73C" w14:textId="41538832" w:rsidR="004274DD" w:rsidRPr="00A95521" w:rsidRDefault="004274DD" w:rsidP="004274DD">
            <w:pPr>
              <w:rPr>
                <w:lang w:bidi="fr-FR"/>
              </w:rPr>
            </w:pPr>
          </w:p>
          <w:p w14:paraId="3AF99811" w14:textId="666F8133" w:rsidR="004274DD" w:rsidRDefault="004274DD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 xml:space="preserve">LOTUS – Comines </w:t>
            </w:r>
          </w:p>
          <w:p w14:paraId="0E496183" w14:textId="77777777" w:rsidR="00DB432A" w:rsidRDefault="004274DD" w:rsidP="004274DD">
            <w:pPr>
              <w:rPr>
                <w:b/>
                <w:lang w:bidi="fr-FR"/>
              </w:rPr>
            </w:pPr>
            <w:r w:rsidRPr="00A95521">
              <w:rPr>
                <w:b/>
                <w:lang w:bidi="fr-FR"/>
              </w:rPr>
              <w:t xml:space="preserve">Contrat CDD </w:t>
            </w:r>
          </w:p>
          <w:p w14:paraId="144B93E7" w14:textId="437583AD" w:rsidR="004274DD" w:rsidRPr="00A95521" w:rsidRDefault="004274DD" w:rsidP="004274DD">
            <w:pPr>
              <w:rPr>
                <w:b/>
                <w:lang w:bidi="fr-FR"/>
              </w:rPr>
            </w:pPr>
            <w:r w:rsidRPr="00A95521">
              <w:rPr>
                <w:b/>
                <w:lang w:bidi="fr-FR"/>
              </w:rPr>
              <w:t xml:space="preserve">15 jours – juillet 2023 </w:t>
            </w:r>
          </w:p>
          <w:p w14:paraId="3275C296" w14:textId="3EE32BB4" w:rsidR="004274DD" w:rsidRPr="00D755CC" w:rsidRDefault="004274DD" w:rsidP="004274DD">
            <w:pPr>
              <w:rPr>
                <w:lang w:bidi="fr-FR"/>
              </w:rPr>
            </w:pPr>
            <w:r>
              <w:rPr>
                <w:lang w:bidi="fr-FR"/>
              </w:rPr>
              <w:t>Manutentionnaire</w:t>
            </w:r>
          </w:p>
          <w:p w14:paraId="6AB6BAC6" w14:textId="77777777" w:rsidR="004274DD" w:rsidRDefault="004274DD" w:rsidP="004274DD">
            <w:pPr>
              <w:pStyle w:val="Titre4"/>
              <w:rPr>
                <w:lang w:bidi="fr-FR"/>
              </w:rPr>
            </w:pPr>
          </w:p>
          <w:p w14:paraId="7F28264D" w14:textId="1BD03FBE" w:rsidR="004274DD" w:rsidRDefault="004274DD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>N</w:t>
            </w:r>
            <w:r w:rsidR="008C60E5">
              <w:rPr>
                <w:lang w:bidi="fr-FR"/>
              </w:rPr>
              <w:t>ORAUTO</w:t>
            </w:r>
            <w:r>
              <w:rPr>
                <w:lang w:bidi="fr-FR"/>
              </w:rPr>
              <w:t xml:space="preserve"> - Lambersart</w:t>
            </w:r>
          </w:p>
          <w:p w14:paraId="2BC278F8" w14:textId="5B6CDBA8" w:rsidR="00DB432A" w:rsidRDefault="004274DD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 xml:space="preserve">Contrat CDD Saisonnier </w:t>
            </w:r>
          </w:p>
          <w:p w14:paraId="42525926" w14:textId="5EA78381" w:rsidR="004274DD" w:rsidRDefault="004274DD" w:rsidP="004274DD">
            <w:pPr>
              <w:pStyle w:val="Titre4"/>
              <w:rPr>
                <w:lang w:bidi="fr-FR"/>
              </w:rPr>
            </w:pPr>
            <w:r>
              <w:rPr>
                <w:lang w:bidi="fr-FR"/>
              </w:rPr>
              <w:t xml:space="preserve">05 </w:t>
            </w:r>
            <w:r w:rsidR="0038662C">
              <w:rPr>
                <w:lang w:bidi="fr-FR"/>
              </w:rPr>
              <w:t>juillet</w:t>
            </w:r>
            <w:r>
              <w:rPr>
                <w:lang w:bidi="fr-FR"/>
              </w:rPr>
              <w:t xml:space="preserve"> au 15 </w:t>
            </w:r>
            <w:r w:rsidR="004A371F">
              <w:rPr>
                <w:lang w:bidi="fr-FR"/>
              </w:rPr>
              <w:t>a</w:t>
            </w:r>
            <w:r>
              <w:rPr>
                <w:lang w:bidi="fr-FR"/>
              </w:rPr>
              <w:t>o</w:t>
            </w:r>
            <w:r w:rsidR="004A371F">
              <w:rPr>
                <w:lang w:bidi="fr-FR"/>
              </w:rPr>
              <w:t>û</w:t>
            </w:r>
            <w:r>
              <w:rPr>
                <w:lang w:bidi="fr-FR"/>
              </w:rPr>
              <w:t>t 2021</w:t>
            </w:r>
          </w:p>
          <w:p w14:paraId="6C32E656" w14:textId="4C673F7A" w:rsidR="004274DD" w:rsidRPr="004A4E54" w:rsidRDefault="004274DD" w:rsidP="004274DD">
            <w:pPr>
              <w:rPr>
                <w:lang w:bidi="fr-FR"/>
              </w:rPr>
            </w:pPr>
            <w:r>
              <w:rPr>
                <w:lang w:bidi="fr-FR"/>
              </w:rPr>
              <w:t>Vendeur Assistant - Magasinier</w:t>
            </w:r>
          </w:p>
          <w:p w14:paraId="77BB61C8" w14:textId="610C0449" w:rsidR="004274DD" w:rsidRPr="00323FCF" w:rsidRDefault="004274DD" w:rsidP="004274DD">
            <w:pPr>
              <w:pStyle w:val="Titre4"/>
              <w:rPr>
                <w:b w:val="0"/>
                <w:bCs/>
                <w:lang w:bidi="fr-FR"/>
              </w:rPr>
            </w:pPr>
            <w:r w:rsidRPr="00323FCF">
              <w:rPr>
                <w:b w:val="0"/>
                <w:bCs/>
                <w:lang w:bidi="fr-FR"/>
              </w:rPr>
              <w:t>Gestion de stock, mise en rayons, aide au</w:t>
            </w:r>
            <w:r>
              <w:rPr>
                <w:b w:val="0"/>
                <w:bCs/>
                <w:lang w:bidi="fr-FR"/>
              </w:rPr>
              <w:t>x</w:t>
            </w:r>
            <w:r w:rsidRPr="00323FCF">
              <w:rPr>
                <w:b w:val="0"/>
                <w:bCs/>
                <w:lang w:bidi="fr-FR"/>
              </w:rPr>
              <w:t xml:space="preserve"> client</w:t>
            </w:r>
            <w:r>
              <w:rPr>
                <w:b w:val="0"/>
                <w:bCs/>
                <w:lang w:bidi="fr-FR"/>
              </w:rPr>
              <w:t>s</w:t>
            </w:r>
            <w:r w:rsidRPr="00323FCF">
              <w:rPr>
                <w:b w:val="0"/>
                <w:bCs/>
                <w:lang w:bidi="fr-FR"/>
              </w:rPr>
              <w:t>, devis, préparation pièces pour intervention des garagistes</w:t>
            </w:r>
          </w:p>
          <w:p w14:paraId="6AA32F43" w14:textId="2EA8BAC3" w:rsidR="004274DD" w:rsidRDefault="004274DD" w:rsidP="004274DD">
            <w:pPr>
              <w:pStyle w:val="Titre4"/>
              <w:rPr>
                <w:lang w:bidi="fr-FR"/>
              </w:rPr>
            </w:pPr>
          </w:p>
          <w:p w14:paraId="1159160D" w14:textId="33F22101" w:rsidR="004274DD" w:rsidRPr="008F2702" w:rsidRDefault="004274DD" w:rsidP="004274DD">
            <w:pPr>
              <w:pStyle w:val="Titre4"/>
              <w:rPr>
                <w:bCs/>
              </w:rPr>
            </w:pPr>
            <w:r>
              <w:rPr>
                <w:lang w:bidi="fr-FR"/>
              </w:rPr>
              <w:t>I</w:t>
            </w:r>
            <w:r w:rsidR="008C60E5">
              <w:rPr>
                <w:lang w:bidi="fr-FR"/>
              </w:rPr>
              <w:t>NTERSPORT</w:t>
            </w:r>
            <w:r>
              <w:rPr>
                <w:lang w:bidi="fr-FR"/>
              </w:rPr>
              <w:t xml:space="preserve"> – Stage découverte 2nde</w:t>
            </w:r>
          </w:p>
          <w:p w14:paraId="21AFBC1A" w14:textId="4F891560" w:rsidR="004274DD" w:rsidRPr="00A95521" w:rsidRDefault="004274DD" w:rsidP="004274DD">
            <w:pPr>
              <w:pStyle w:val="Date"/>
              <w:rPr>
                <w:b/>
              </w:rPr>
            </w:pPr>
            <w:r w:rsidRPr="00A95521">
              <w:rPr>
                <w:b/>
              </w:rPr>
              <w:t>2019 – 2 semaines</w:t>
            </w:r>
          </w:p>
          <w:p w14:paraId="6DD000F1" w14:textId="77777777" w:rsidR="004274DD" w:rsidRDefault="004274DD" w:rsidP="004274DD">
            <w:r>
              <w:t>Mise en rayon</w:t>
            </w:r>
          </w:p>
          <w:p w14:paraId="5CCFD3E5" w14:textId="681B1EE0" w:rsidR="004274DD" w:rsidRPr="008F2702" w:rsidRDefault="004274DD" w:rsidP="00F71378">
            <w:r>
              <w:t>Conseil clientèle rayon running</w:t>
            </w:r>
            <w:r w:rsidRPr="008F2702">
              <w:rPr>
                <w:lang w:bidi="fr-FR"/>
              </w:rPr>
              <w:t xml:space="preserve"> </w:t>
            </w:r>
          </w:p>
          <w:sdt>
            <w:sdtPr>
              <w:id w:val="1669594239"/>
              <w:placeholder>
                <w:docPart w:val="EA958F1FE4984E8C88BA2F99651D53D1"/>
              </w:placeholder>
              <w:temporary/>
              <w:showingPlcHdr/>
              <w15:appearance w15:val="hidden"/>
            </w:sdtPr>
            <w:sdtContent>
              <w:p w14:paraId="14F4B423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2DF183A6" w14:textId="2554368C" w:rsidR="000B4584" w:rsidRDefault="00F71378" w:rsidP="004D3011">
            <w:pPr>
              <w:rPr>
                <w:noProof/>
                <w:color w:val="000000" w:themeColor="text1"/>
                <w:lang w:eastAsia="zh-CN"/>
              </w:rPr>
            </w:pPr>
            <w:r>
              <w:rPr>
                <w:noProof/>
                <w:color w:val="000000" w:themeColor="text1"/>
                <w:lang w:eastAsia="zh-CN"/>
              </w:rPr>
              <w:t>Anglais TOEIC</w:t>
            </w:r>
          </w:p>
          <w:p w14:paraId="3406FCD7" w14:textId="5FB874A4" w:rsidR="00036450" w:rsidRPr="000E5287" w:rsidRDefault="001B4A8A" w:rsidP="004D3011">
            <w:pPr>
              <w:rPr>
                <w:noProof/>
                <w:color w:val="000000" w:themeColor="text1"/>
                <w:lang w:eastAsia="zh-CN"/>
              </w:rPr>
            </w:pPr>
            <w:r w:rsidRPr="000E5287">
              <w:rPr>
                <w:noProof/>
                <w:color w:val="000000" w:themeColor="text1"/>
                <w:lang w:eastAsia="zh-CN"/>
              </w:rPr>
              <w:t>Fiabilité</w:t>
            </w:r>
          </w:p>
          <w:p w14:paraId="66733C0C" w14:textId="69B42B16" w:rsidR="001B4A8A" w:rsidRPr="000E5287" w:rsidRDefault="001B4A8A" w:rsidP="004D3011">
            <w:pPr>
              <w:rPr>
                <w:noProof/>
                <w:color w:val="000000" w:themeColor="text1"/>
                <w:lang w:eastAsia="zh-CN"/>
              </w:rPr>
            </w:pPr>
            <w:r w:rsidRPr="000E5287">
              <w:rPr>
                <w:noProof/>
                <w:color w:val="000000" w:themeColor="text1"/>
                <w:lang w:eastAsia="zh-CN"/>
              </w:rPr>
              <w:t>Disponibilité</w:t>
            </w:r>
          </w:p>
          <w:p w14:paraId="3FE5CECC" w14:textId="47AF078D" w:rsidR="001F16F9" w:rsidRPr="000E5287" w:rsidRDefault="001F16F9" w:rsidP="004D3011">
            <w:pPr>
              <w:rPr>
                <w:noProof/>
                <w:color w:val="000000" w:themeColor="text1"/>
                <w:lang w:eastAsia="zh-CN"/>
              </w:rPr>
            </w:pPr>
            <w:r w:rsidRPr="000E5287">
              <w:rPr>
                <w:noProof/>
                <w:color w:val="000000" w:themeColor="text1"/>
                <w:lang w:eastAsia="zh-CN"/>
              </w:rPr>
              <w:t>Sociabilité</w:t>
            </w:r>
          </w:p>
          <w:p w14:paraId="0AAF5093" w14:textId="2D214DCF" w:rsidR="001B4A8A" w:rsidRPr="008F2702" w:rsidRDefault="001B4A8A" w:rsidP="004D3011">
            <w:pPr>
              <w:rPr>
                <w:color w:val="FFFFFF" w:themeColor="background1"/>
              </w:rPr>
            </w:pPr>
            <w:r w:rsidRPr="000E5287">
              <w:rPr>
                <w:noProof/>
                <w:color w:val="000000" w:themeColor="text1"/>
                <w:lang w:eastAsia="zh-CN"/>
              </w:rPr>
              <w:t>Motivé pour apprendre et mettre en pratique</w:t>
            </w:r>
          </w:p>
        </w:tc>
      </w:tr>
    </w:tbl>
    <w:p w14:paraId="7AE38156" w14:textId="50BAF652" w:rsidR="000B4584" w:rsidRPr="008F2702" w:rsidRDefault="00E73607" w:rsidP="000C45FF">
      <w:pPr>
        <w:tabs>
          <w:tab w:val="left" w:pos="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0BA04" wp14:editId="1477CDD2">
                <wp:simplePos x="0" y="0"/>
                <wp:positionH relativeFrom="column">
                  <wp:posOffset>3310890</wp:posOffset>
                </wp:positionH>
                <wp:positionV relativeFrom="paragraph">
                  <wp:posOffset>-9025255</wp:posOffset>
                </wp:positionV>
                <wp:extent cx="3409950" cy="1219200"/>
                <wp:effectExtent l="0" t="0" r="0" b="0"/>
                <wp:wrapNone/>
                <wp:docPr id="59987418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589D9" w14:textId="77777777" w:rsidR="0038662C" w:rsidRPr="0038662C" w:rsidRDefault="0038662C" w:rsidP="0038662C">
                            <w:pPr>
                              <w:pStyle w:val="Titre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04BC0">
                              <w:rPr>
                                <w:sz w:val="56"/>
                                <w:szCs w:val="56"/>
                              </w:rPr>
                              <w:t>Delannoy Romain</w:t>
                            </w:r>
                          </w:p>
                          <w:p w14:paraId="76062E15" w14:textId="77777777" w:rsidR="0038662C" w:rsidRPr="004D4DB2" w:rsidRDefault="0038662C" w:rsidP="004D4DB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BA0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0.7pt;margin-top:-710.65pt;width:268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" filled="f" stroked="f" strokeweight=".5pt">
                <v:textbox>
                  <w:txbxContent>
                    <w:p w14:paraId="388589D9" w14:textId="77777777" w:rsidR="0038662C" w:rsidRPr="0038662C" w:rsidRDefault="0038662C" w:rsidP="0038662C">
                      <w:pPr>
                        <w:pStyle w:val="Titre"/>
                        <w:jc w:val="center"/>
                        <w:rPr>
                          <w:sz w:val="56"/>
                          <w:szCs w:val="56"/>
                        </w:rPr>
                      </w:pPr>
                      <w:r w:rsidRPr="00704BC0">
                        <w:rPr>
                          <w:sz w:val="56"/>
                          <w:szCs w:val="56"/>
                        </w:rPr>
                        <w:t>Delannoy Romain</w:t>
                      </w:r>
                    </w:p>
                    <w:p w14:paraId="76062E15" w14:textId="77777777" w:rsidR="0038662C" w:rsidRPr="004D4DB2" w:rsidRDefault="0038662C" w:rsidP="004D4DB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4584" w:rsidRPr="008F2702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64A7B" w14:textId="77777777" w:rsidR="00B20868" w:rsidRDefault="00B20868" w:rsidP="000C45FF">
      <w:r>
        <w:separator/>
      </w:r>
    </w:p>
  </w:endnote>
  <w:endnote w:type="continuationSeparator" w:id="0">
    <w:p w14:paraId="71F4F57C" w14:textId="77777777" w:rsidR="00B20868" w:rsidRDefault="00B2086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06946" w14:textId="77777777" w:rsidR="00B20868" w:rsidRDefault="00B20868" w:rsidP="000C45FF">
      <w:r>
        <w:separator/>
      </w:r>
    </w:p>
  </w:footnote>
  <w:footnote w:type="continuationSeparator" w:id="0">
    <w:p w14:paraId="71BA4EA8" w14:textId="77777777" w:rsidR="00B20868" w:rsidRDefault="00B2086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90230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21E2BBF" wp14:editId="4A810F9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C7A52"/>
    <w:multiLevelType w:val="hybridMultilevel"/>
    <w:tmpl w:val="3D123FF0"/>
    <w:lvl w:ilvl="0" w:tplc="636C8204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90723198">
    <w:abstractNumId w:val="11"/>
  </w:num>
  <w:num w:numId="2" w16cid:durableId="518812324">
    <w:abstractNumId w:val="13"/>
  </w:num>
  <w:num w:numId="3" w16cid:durableId="1935165076">
    <w:abstractNumId w:val="8"/>
  </w:num>
  <w:num w:numId="4" w16cid:durableId="1853375005">
    <w:abstractNumId w:val="3"/>
  </w:num>
  <w:num w:numId="5" w16cid:durableId="900479852">
    <w:abstractNumId w:val="2"/>
  </w:num>
  <w:num w:numId="6" w16cid:durableId="1264219853">
    <w:abstractNumId w:val="1"/>
  </w:num>
  <w:num w:numId="7" w16cid:durableId="1680278059">
    <w:abstractNumId w:val="0"/>
  </w:num>
  <w:num w:numId="8" w16cid:durableId="1443190753">
    <w:abstractNumId w:val="9"/>
  </w:num>
  <w:num w:numId="9" w16cid:durableId="686518771">
    <w:abstractNumId w:val="7"/>
  </w:num>
  <w:num w:numId="10" w16cid:durableId="571505592">
    <w:abstractNumId w:val="6"/>
  </w:num>
  <w:num w:numId="11" w16cid:durableId="1072198189">
    <w:abstractNumId w:val="5"/>
  </w:num>
  <w:num w:numId="12" w16cid:durableId="1377118615">
    <w:abstractNumId w:val="4"/>
  </w:num>
  <w:num w:numId="13" w16cid:durableId="568466096">
    <w:abstractNumId w:val="12"/>
  </w:num>
  <w:num w:numId="14" w16cid:durableId="1937788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7"/>
    <w:rsid w:val="00036450"/>
    <w:rsid w:val="0009171D"/>
    <w:rsid w:val="00094499"/>
    <w:rsid w:val="000B4584"/>
    <w:rsid w:val="000C45FF"/>
    <w:rsid w:val="000E3FD1"/>
    <w:rsid w:val="000E5287"/>
    <w:rsid w:val="000F16C4"/>
    <w:rsid w:val="00112054"/>
    <w:rsid w:val="001424E5"/>
    <w:rsid w:val="001525E1"/>
    <w:rsid w:val="001570FB"/>
    <w:rsid w:val="00180329"/>
    <w:rsid w:val="0019001F"/>
    <w:rsid w:val="001A74A5"/>
    <w:rsid w:val="001B2ABD"/>
    <w:rsid w:val="001B4A8A"/>
    <w:rsid w:val="001E0391"/>
    <w:rsid w:val="001E1759"/>
    <w:rsid w:val="001F16F9"/>
    <w:rsid w:val="001F1ECC"/>
    <w:rsid w:val="00226118"/>
    <w:rsid w:val="002400EB"/>
    <w:rsid w:val="00256CF7"/>
    <w:rsid w:val="00281FD5"/>
    <w:rsid w:val="002A6599"/>
    <w:rsid w:val="002C47DE"/>
    <w:rsid w:val="002C5D70"/>
    <w:rsid w:val="002D3CA3"/>
    <w:rsid w:val="002E04DA"/>
    <w:rsid w:val="002F34DE"/>
    <w:rsid w:val="0030481B"/>
    <w:rsid w:val="003156FC"/>
    <w:rsid w:val="003254B5"/>
    <w:rsid w:val="0037121F"/>
    <w:rsid w:val="0038662C"/>
    <w:rsid w:val="003962F7"/>
    <w:rsid w:val="003A6B7D"/>
    <w:rsid w:val="003B06CA"/>
    <w:rsid w:val="003C563F"/>
    <w:rsid w:val="004071FC"/>
    <w:rsid w:val="004142CD"/>
    <w:rsid w:val="004274DD"/>
    <w:rsid w:val="00445947"/>
    <w:rsid w:val="00480A4C"/>
    <w:rsid w:val="004813B3"/>
    <w:rsid w:val="00496591"/>
    <w:rsid w:val="004A371F"/>
    <w:rsid w:val="004C63E4"/>
    <w:rsid w:val="004D3011"/>
    <w:rsid w:val="005262AC"/>
    <w:rsid w:val="00532B96"/>
    <w:rsid w:val="005A6264"/>
    <w:rsid w:val="005C2890"/>
    <w:rsid w:val="005E39D5"/>
    <w:rsid w:val="00600670"/>
    <w:rsid w:val="0062123A"/>
    <w:rsid w:val="00642A0D"/>
    <w:rsid w:val="00646E75"/>
    <w:rsid w:val="00660190"/>
    <w:rsid w:val="00665288"/>
    <w:rsid w:val="006771D0"/>
    <w:rsid w:val="006D0242"/>
    <w:rsid w:val="00704BC0"/>
    <w:rsid w:val="00715FCB"/>
    <w:rsid w:val="00743101"/>
    <w:rsid w:val="007775E1"/>
    <w:rsid w:val="007867A0"/>
    <w:rsid w:val="007874EC"/>
    <w:rsid w:val="007927F5"/>
    <w:rsid w:val="00792EAB"/>
    <w:rsid w:val="00802CA0"/>
    <w:rsid w:val="008C60E5"/>
    <w:rsid w:val="008F2702"/>
    <w:rsid w:val="008F3B10"/>
    <w:rsid w:val="009260CD"/>
    <w:rsid w:val="00952C25"/>
    <w:rsid w:val="009C2D9C"/>
    <w:rsid w:val="00A2118D"/>
    <w:rsid w:val="00AD76E2"/>
    <w:rsid w:val="00B20152"/>
    <w:rsid w:val="00B20868"/>
    <w:rsid w:val="00B312BE"/>
    <w:rsid w:val="00B359E4"/>
    <w:rsid w:val="00B57D98"/>
    <w:rsid w:val="00B70850"/>
    <w:rsid w:val="00B81DB1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636B2"/>
    <w:rsid w:val="00DA1F4D"/>
    <w:rsid w:val="00DB432A"/>
    <w:rsid w:val="00DD172A"/>
    <w:rsid w:val="00E06E4D"/>
    <w:rsid w:val="00E173B4"/>
    <w:rsid w:val="00E25A26"/>
    <w:rsid w:val="00E4381A"/>
    <w:rsid w:val="00E55D74"/>
    <w:rsid w:val="00E73607"/>
    <w:rsid w:val="00EF5161"/>
    <w:rsid w:val="00F17D8E"/>
    <w:rsid w:val="00F60274"/>
    <w:rsid w:val="00F71378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25EC75"/>
  <w14:defaultImageDpi w14:val="32767"/>
  <w15:chartTrackingRefBased/>
  <w15:docId w15:val="{BF1AC4C5-95A2-4020-96F9-4AAA4AC7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F1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omain.dly05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Microsoft\Office\16.0\DTS\fr-FR%7b9E7FC402-B4A7-4291-A425-D6921E6510C2%7d\%7bDB7BF2A3-4476-4877-8769-4AA5921F4535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749F5F9FAC4A4E8F4CFE24D7A456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A2BBA-D038-4D2F-B7E4-C8F41A2CDBCE}"/>
      </w:docPartPr>
      <w:docPartBody>
        <w:p w:rsidR="001B531A" w:rsidRDefault="0031784E">
          <w:pPr>
            <w:pStyle w:val="7F749F5F9FAC4A4E8F4CFE24D7A45620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7F5A9DDAEED7446E907DACDD63A730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95511-91D9-479D-9CC0-638B9FB694E3}"/>
      </w:docPartPr>
      <w:docPartBody>
        <w:p w:rsidR="001B531A" w:rsidRDefault="0031784E">
          <w:pPr>
            <w:pStyle w:val="7F5A9DDAEED7446E907DACDD63A73048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D8F4706195C14D349A764F02CDB29A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D4832-C748-4438-9123-6B92307E17B7}"/>
      </w:docPartPr>
      <w:docPartBody>
        <w:p w:rsidR="001B531A" w:rsidRDefault="0031784E">
          <w:pPr>
            <w:pStyle w:val="D8F4706195C14D349A764F02CDB29A50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EA958F1FE4984E8C88BA2F99651D53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A82C5C-33A6-4779-809F-433541A25D55}"/>
      </w:docPartPr>
      <w:docPartBody>
        <w:p w:rsidR="001B531A" w:rsidRDefault="0031784E">
          <w:pPr>
            <w:pStyle w:val="EA958F1FE4984E8C88BA2F99651D53D1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4E"/>
    <w:rsid w:val="001B531A"/>
    <w:rsid w:val="0031784E"/>
    <w:rsid w:val="00665288"/>
    <w:rsid w:val="006D0242"/>
    <w:rsid w:val="008550B8"/>
    <w:rsid w:val="00954403"/>
    <w:rsid w:val="009A46AE"/>
    <w:rsid w:val="00A648B8"/>
    <w:rsid w:val="00E173B4"/>
    <w:rsid w:val="00E31866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E31866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749F5F9FAC4A4E8F4CFE24D7A45620">
    <w:name w:val="7F749F5F9FAC4A4E8F4CFE24D7A45620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7F5A9DDAEED7446E907DACDD63A73048">
    <w:name w:val="7F5A9DDAEED7446E907DACDD63A73048"/>
  </w:style>
  <w:style w:type="paragraph" w:customStyle="1" w:styleId="D8F4706195C14D349A764F02CDB29A50">
    <w:name w:val="D8F4706195C14D349A764F02CDB29A50"/>
  </w:style>
  <w:style w:type="character" w:customStyle="1" w:styleId="Titre2Car">
    <w:name w:val="Titre 2 Car"/>
    <w:basedOn w:val="Policepardfaut"/>
    <w:link w:val="Titre2"/>
    <w:uiPriority w:val="9"/>
    <w:rsid w:val="00E31866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EA958F1FE4984E8C88BA2F99651D53D1">
    <w:name w:val="EA958F1FE4984E8C88BA2F99651D5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{DB7BF2A3-4476-4877-8769-4AA5921F4535}tf00546271_win32.dotx</Template>
  <TotalTime>3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Romain DELANNOY</cp:lastModifiedBy>
  <cp:revision>2</cp:revision>
  <dcterms:created xsi:type="dcterms:W3CDTF">2024-11-18T12:44:00Z</dcterms:created>
  <dcterms:modified xsi:type="dcterms:W3CDTF">2025-01-15T18:50:00Z</dcterms:modified>
</cp:coreProperties>
</file>